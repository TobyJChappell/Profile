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B376" w14:textId="77777777" w:rsidR="00CE0953" w:rsidRDefault="00CA36A1">
      <w:pPr>
        <w:pStyle w:val="Name"/>
      </w:pPr>
      <w:r>
        <w:t>Toby</w:t>
      </w:r>
    </w:p>
    <w:p w14:paraId="477D8D29" w14:textId="77777777" w:rsidR="00CA36A1" w:rsidRDefault="00CA36A1">
      <w:pPr>
        <w:pStyle w:val="Name"/>
      </w:pPr>
      <w:r>
        <w:t>Chappell</w:t>
      </w:r>
    </w:p>
    <w:p w14:paraId="4633F2B4" w14:textId="16D7CC7C" w:rsidR="00CE0953" w:rsidRPr="000312B1" w:rsidRDefault="00CA36A1">
      <w:pPr>
        <w:pStyle w:val="ContactInfo"/>
        <w:rPr>
          <w:sz w:val="20"/>
          <w:szCs w:val="20"/>
        </w:rPr>
      </w:pPr>
      <w:r w:rsidRPr="000312B1">
        <w:rPr>
          <w:sz w:val="20"/>
          <w:szCs w:val="20"/>
        </w:rPr>
        <w:t xml:space="preserve">Phone: (714)-747-3956 | Email: </w:t>
      </w:r>
      <w:hyperlink r:id="rId7" w:history="1">
        <w:r w:rsidRPr="000312B1">
          <w:rPr>
            <w:rStyle w:val="Hyperlink"/>
            <w:sz w:val="20"/>
            <w:szCs w:val="20"/>
          </w:rPr>
          <w:t>toby@tobychappell.com</w:t>
        </w:r>
      </w:hyperlink>
      <w:r w:rsidRPr="000312B1">
        <w:rPr>
          <w:sz w:val="20"/>
          <w:szCs w:val="20"/>
        </w:rPr>
        <w:t xml:space="preserve"> | GitHub: github.com/</w:t>
      </w:r>
      <w:proofErr w:type="spellStart"/>
      <w:r w:rsidRPr="000312B1">
        <w:rPr>
          <w:sz w:val="20"/>
          <w:szCs w:val="20"/>
        </w:rPr>
        <w:t>TobyJChappell</w:t>
      </w:r>
      <w:proofErr w:type="spellEnd"/>
    </w:p>
    <w:p w14:paraId="51F2CB3E" w14:textId="2C11C38D" w:rsidR="00CE0953" w:rsidRDefault="000312B1">
      <w:pPr>
        <w:pStyle w:val="Heading1"/>
      </w:pPr>
      <w:r>
        <w:t>Summary</w:t>
      </w:r>
    </w:p>
    <w:p w14:paraId="6A6BD9EB" w14:textId="2CAE0C84" w:rsidR="00CE0953" w:rsidRDefault="00623E3B">
      <w:pPr>
        <w:spacing w:after="180"/>
      </w:pPr>
      <w:r>
        <w:t>Computer Science c</w:t>
      </w:r>
      <w:r w:rsidR="000312B1">
        <w:t xml:space="preserve">lasswork available on </w:t>
      </w:r>
      <w:proofErr w:type="spellStart"/>
      <w:r w:rsidR="007F1E1B">
        <w:t>G</w:t>
      </w:r>
      <w:r w:rsidR="000312B1">
        <w:t>ithub</w:t>
      </w:r>
      <w:proofErr w:type="spellEnd"/>
      <w:r w:rsidR="007F1E1B">
        <w:t xml:space="preserve"> using the link above</w:t>
      </w:r>
      <w:r w:rsidR="000312B1">
        <w:t>.</w:t>
      </w:r>
    </w:p>
    <w:p w14:paraId="42DAE9B4" w14:textId="2A6185C6" w:rsidR="000312B1" w:rsidRDefault="000312B1" w:rsidP="000312B1">
      <w:pPr>
        <w:pStyle w:val="ListParagraph"/>
        <w:numPr>
          <w:ilvl w:val="0"/>
          <w:numId w:val="12"/>
        </w:numPr>
        <w:spacing w:after="180"/>
      </w:pPr>
      <w:r>
        <w:t>6+ years of programming experience</w:t>
      </w:r>
    </w:p>
    <w:p w14:paraId="5B534D01" w14:textId="0C036A39" w:rsidR="000312B1" w:rsidRDefault="000312B1" w:rsidP="000312B1">
      <w:pPr>
        <w:pStyle w:val="ListParagraph"/>
        <w:numPr>
          <w:ilvl w:val="0"/>
          <w:numId w:val="12"/>
        </w:numPr>
        <w:spacing w:after="180"/>
      </w:pPr>
      <w:r>
        <w:t xml:space="preserve">Familiar with Java, C++, C#, </w:t>
      </w:r>
      <w:r w:rsidR="00BB3224">
        <w:t xml:space="preserve">SQLite, MySQL, </w:t>
      </w:r>
      <w:r>
        <w:t>and Python</w:t>
      </w:r>
    </w:p>
    <w:p w14:paraId="469408C1" w14:textId="77777777" w:rsidR="00CE0953" w:rsidRDefault="00DA340C">
      <w:pPr>
        <w:pStyle w:val="Heading1"/>
      </w:pPr>
      <w:sdt>
        <w:sdtPr>
          <w:id w:val="-1150367223"/>
          <w:placeholder>
            <w:docPart w:val="0785E99F37DCD04FA8FB4AA9BD6A7725"/>
          </w:placeholder>
          <w:temporary/>
          <w:showingPlcHdr/>
          <w15:appearance w15:val="hidden"/>
        </w:sdtPr>
        <w:sdtEndPr/>
        <w:sdtContent>
          <w:r w:rsidR="00C00DD3">
            <w:t>Education</w:t>
          </w:r>
        </w:sdtContent>
      </w:sdt>
    </w:p>
    <w:p w14:paraId="38209BAC" w14:textId="77777777" w:rsidR="00CE0953" w:rsidRDefault="00CA36A1">
      <w:pPr>
        <w:pStyle w:val="Heading2"/>
      </w:pPr>
      <w:r>
        <w:t>B.S. Computer Science/May 2021</w:t>
      </w:r>
    </w:p>
    <w:p w14:paraId="3FD87598" w14:textId="78390DC7" w:rsidR="00B85FBD" w:rsidRPr="00B85FBD" w:rsidRDefault="00B85FBD" w:rsidP="00CA36A1">
      <w:pPr>
        <w:rPr>
          <w:b/>
          <w:i/>
        </w:rPr>
      </w:pPr>
      <w:r w:rsidRPr="00B85FBD">
        <w:rPr>
          <w:b/>
          <w:i/>
        </w:rPr>
        <w:t>Minor in Mathematics</w:t>
      </w:r>
    </w:p>
    <w:p w14:paraId="5600DADE" w14:textId="79BC1758" w:rsidR="00CA36A1" w:rsidRDefault="00CA36A1" w:rsidP="00CA36A1">
      <w:r>
        <w:t>Chapman University</w:t>
      </w:r>
    </w:p>
    <w:p w14:paraId="79D95820" w14:textId="16A951B7" w:rsidR="00CA36A1" w:rsidRDefault="00CA36A1" w:rsidP="00CA36A1">
      <w:r>
        <w:t>Orange, CA</w:t>
      </w:r>
    </w:p>
    <w:p w14:paraId="2216CFE5" w14:textId="578341C9" w:rsidR="00CA36A1" w:rsidRDefault="00CA36A1" w:rsidP="00CA36A1">
      <w:r>
        <w:t>GPA:</w:t>
      </w:r>
      <w:r w:rsidR="00F41FB1">
        <w:t xml:space="preserve"> 3</w:t>
      </w:r>
      <w:r w:rsidR="00623E3B">
        <w:t>.925</w:t>
      </w:r>
    </w:p>
    <w:p w14:paraId="603238DD" w14:textId="77777777" w:rsidR="00F41FB1" w:rsidRPr="00CA36A1" w:rsidRDefault="00F41FB1" w:rsidP="00F41FB1">
      <w:pPr>
        <w:pStyle w:val="Heading2"/>
      </w:pPr>
      <w:r>
        <w:t>High School/May 2018</w:t>
      </w:r>
    </w:p>
    <w:p w14:paraId="01BC6ABA" w14:textId="77777777" w:rsidR="00CE0953" w:rsidRDefault="00CA36A1">
      <w:r>
        <w:t>Troy High School</w:t>
      </w:r>
    </w:p>
    <w:p w14:paraId="34571F63" w14:textId="77777777" w:rsidR="00CA36A1" w:rsidRDefault="00CA36A1">
      <w:r>
        <w:t>Fullerton, CA</w:t>
      </w:r>
    </w:p>
    <w:p w14:paraId="0D5BED31" w14:textId="77777777" w:rsidR="00CA36A1" w:rsidRDefault="00CA36A1">
      <w:r>
        <w:t>GPA: 4.5</w:t>
      </w:r>
    </w:p>
    <w:p w14:paraId="1AA71B36" w14:textId="77777777" w:rsidR="00CE0953" w:rsidRDefault="00DA340C">
      <w:pPr>
        <w:pStyle w:val="Heading1"/>
      </w:pPr>
      <w:sdt>
        <w:sdtPr>
          <w:id w:val="617349259"/>
          <w:placeholder>
            <w:docPart w:val="988B0EABC223EF468676393FABA7E97C"/>
          </w:placeholder>
          <w:temporary/>
          <w:showingPlcHdr/>
          <w15:appearance w15:val="hidden"/>
        </w:sdtPr>
        <w:sdtEndPr/>
        <w:sdtContent>
          <w:r w:rsidR="00C00DD3">
            <w:t>Experience</w:t>
          </w:r>
        </w:sdtContent>
      </w:sdt>
    </w:p>
    <w:p w14:paraId="17CBB91E" w14:textId="77777777" w:rsidR="00CE0953" w:rsidRDefault="00CA36A1">
      <w:pPr>
        <w:pStyle w:val="Heading2"/>
      </w:pPr>
      <w:r>
        <w:t>City of Hope</w:t>
      </w:r>
    </w:p>
    <w:p w14:paraId="7D8966D9" w14:textId="77777777" w:rsidR="00CE0953" w:rsidRDefault="00CA36A1">
      <w:pPr>
        <w:pStyle w:val="Heading3"/>
      </w:pPr>
      <w:r>
        <w:t>Intern/Summer 2018</w:t>
      </w:r>
    </w:p>
    <w:p w14:paraId="1B3B8074" w14:textId="77777777" w:rsidR="00CE0953" w:rsidRDefault="00F41FB1">
      <w:r>
        <w:t>200-hour internship at City of Hope Office of Philanthropy:</w:t>
      </w:r>
    </w:p>
    <w:p w14:paraId="54BBB217" w14:textId="77777777" w:rsidR="00F41FB1" w:rsidRDefault="00F41FB1" w:rsidP="00F41FB1">
      <w:pPr>
        <w:pStyle w:val="ListParagraph"/>
        <w:numPr>
          <w:ilvl w:val="0"/>
          <w:numId w:val="11"/>
        </w:numPr>
      </w:pPr>
      <w:r>
        <w:t>Tableau visualizations of Giving USA data featuring philanthropic giving over the past 40 years.</w:t>
      </w:r>
    </w:p>
    <w:p w14:paraId="3FABEEED" w14:textId="350AEEB2" w:rsidR="00F41FB1" w:rsidRDefault="000312B1" w:rsidP="00F41FB1">
      <w:pPr>
        <w:pStyle w:val="ListParagraph"/>
        <w:numPr>
          <w:ilvl w:val="0"/>
          <w:numId w:val="11"/>
        </w:numPr>
      </w:pPr>
      <w:r>
        <w:t>Updating information of donors and prospects in AccessHope</w:t>
      </w:r>
    </w:p>
    <w:p w14:paraId="211941A2" w14:textId="153EA5A6" w:rsidR="000312B1" w:rsidRDefault="000312B1" w:rsidP="000312B1">
      <w:pPr>
        <w:pStyle w:val="Heading3"/>
      </w:pPr>
      <w:r>
        <w:t>Intern/Summer 2019</w:t>
      </w:r>
    </w:p>
    <w:p w14:paraId="7D2842D6" w14:textId="1D6C4ECA" w:rsidR="00BB5EAC" w:rsidRDefault="00BB3224" w:rsidP="00BB5EAC">
      <w:r>
        <w:t xml:space="preserve">Internship as a Computer Scientist in </w:t>
      </w:r>
      <w:r w:rsidR="00F56E9C">
        <w:t>the Department of Diagnostic Radiology:</w:t>
      </w:r>
    </w:p>
    <w:p w14:paraId="7F73F5D5" w14:textId="3387D5F7" w:rsidR="000312B1" w:rsidRDefault="00E02E3D" w:rsidP="004372EE">
      <w:pPr>
        <w:pStyle w:val="ListParagraph"/>
        <w:numPr>
          <w:ilvl w:val="0"/>
          <w:numId w:val="11"/>
        </w:numPr>
      </w:pPr>
      <w:r>
        <w:t>Work in MATLAB</w:t>
      </w:r>
      <w:r w:rsidR="00C70332">
        <w:t xml:space="preserve"> and Python </w:t>
      </w:r>
    </w:p>
    <w:p w14:paraId="764601F6" w14:textId="4D2401D5" w:rsidR="00C70332" w:rsidRDefault="00C70332" w:rsidP="004372EE">
      <w:pPr>
        <w:pStyle w:val="ListParagraph"/>
        <w:numPr>
          <w:ilvl w:val="0"/>
          <w:numId w:val="11"/>
        </w:numPr>
      </w:pPr>
      <w:r>
        <w:t xml:space="preserve">Uploaded data to </w:t>
      </w:r>
      <w:proofErr w:type="spellStart"/>
      <w:r>
        <w:t>DNAnexus</w:t>
      </w:r>
      <w:proofErr w:type="spellEnd"/>
    </w:p>
    <w:p w14:paraId="41F9DA61" w14:textId="77777777" w:rsidR="00CE0953" w:rsidRDefault="00DA340C">
      <w:pPr>
        <w:pStyle w:val="Heading1"/>
      </w:pPr>
      <w:sdt>
        <w:sdtPr>
          <w:id w:val="250401295"/>
          <w:placeholder>
            <w:docPart w:val="98943266975C274A85491A534D9BCE63"/>
          </w:placeholder>
          <w:temporary/>
          <w:showingPlcHdr/>
          <w15:appearance w15:val="hidden"/>
        </w:sdtPr>
        <w:sdtEndPr/>
        <w:sdtContent>
          <w:r w:rsidR="00C00DD3">
            <w:t>Awards and Acknowledgements</w:t>
          </w:r>
        </w:sdtContent>
      </w:sdt>
    </w:p>
    <w:p w14:paraId="293BA4BD" w14:textId="77777777" w:rsidR="00CE0953" w:rsidRDefault="00F41FB1">
      <w:pPr>
        <w:pStyle w:val="Heading2"/>
      </w:pPr>
      <w:r>
        <w:t>International Baccalaureate</w:t>
      </w:r>
    </w:p>
    <w:p w14:paraId="06BA32C9" w14:textId="5AEEB76B" w:rsidR="000312B1" w:rsidRDefault="004372EE">
      <w:r>
        <w:t>Graduated high school with an IB Diploma</w:t>
      </w:r>
      <w:r w:rsidR="00BB3224">
        <w:t xml:space="preserve"> awarding a year worth of college credit.</w:t>
      </w:r>
    </w:p>
    <w:p w14:paraId="45230F11" w14:textId="524D5036" w:rsidR="000312B1" w:rsidRDefault="000312B1" w:rsidP="000312B1">
      <w:pPr>
        <w:pStyle w:val="Heading2"/>
      </w:pPr>
      <w:r>
        <w:t>Troy Tech Program</w:t>
      </w:r>
    </w:p>
    <w:p w14:paraId="1DE00596" w14:textId="1FEB2427" w:rsidR="00A169D0" w:rsidRDefault="004372EE">
      <w:r>
        <w:t>Completed 4 years of Computer Science electives in addition to a 200-hour internship.</w:t>
      </w:r>
      <w:bookmarkStart w:id="0" w:name="_GoBack"/>
      <w:bookmarkEnd w:id="0"/>
    </w:p>
    <w:sectPr w:rsidR="00A169D0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6D46A" w14:textId="77777777" w:rsidR="00DA340C" w:rsidRDefault="00DA340C">
      <w:pPr>
        <w:spacing w:after="0" w:line="240" w:lineRule="auto"/>
      </w:pPr>
      <w:r>
        <w:separator/>
      </w:r>
    </w:p>
  </w:endnote>
  <w:endnote w:type="continuationSeparator" w:id="0">
    <w:p w14:paraId="09BA4865" w14:textId="77777777" w:rsidR="00DA340C" w:rsidRDefault="00DA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87360" w14:textId="77777777" w:rsidR="00CE0953" w:rsidRDefault="00C00D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BACE3" w14:textId="77777777" w:rsidR="00DA340C" w:rsidRDefault="00DA340C">
      <w:pPr>
        <w:spacing w:after="0" w:line="240" w:lineRule="auto"/>
      </w:pPr>
      <w:r>
        <w:separator/>
      </w:r>
    </w:p>
  </w:footnote>
  <w:footnote w:type="continuationSeparator" w:id="0">
    <w:p w14:paraId="5B47066D" w14:textId="77777777" w:rsidR="00DA340C" w:rsidRDefault="00DA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0695" w14:textId="77777777" w:rsidR="00CE0953" w:rsidRDefault="00C00DD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AEB2D6" wp14:editId="7B0F90C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312BE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067C6" w14:textId="77777777" w:rsidR="00CE0953" w:rsidRDefault="00C00DD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F324F14" wp14:editId="6810870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6A4D1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0522BD"/>
    <w:multiLevelType w:val="hybridMultilevel"/>
    <w:tmpl w:val="A37EB916"/>
    <w:lvl w:ilvl="0" w:tplc="D33C1D98">
      <w:start w:val="2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353CA"/>
    <w:multiLevelType w:val="hybridMultilevel"/>
    <w:tmpl w:val="68E2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A1"/>
    <w:rsid w:val="000312B1"/>
    <w:rsid w:val="00040DBC"/>
    <w:rsid w:val="004372EE"/>
    <w:rsid w:val="00623E3B"/>
    <w:rsid w:val="007F1E1B"/>
    <w:rsid w:val="00A169D0"/>
    <w:rsid w:val="00A75D4B"/>
    <w:rsid w:val="00B85FBD"/>
    <w:rsid w:val="00BB3224"/>
    <w:rsid w:val="00BB5EAC"/>
    <w:rsid w:val="00C00DD3"/>
    <w:rsid w:val="00C70332"/>
    <w:rsid w:val="00CA36A1"/>
    <w:rsid w:val="00CE0953"/>
    <w:rsid w:val="00DA340C"/>
    <w:rsid w:val="00E02E3D"/>
    <w:rsid w:val="00F41FB1"/>
    <w:rsid w:val="00F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35C83"/>
  <w15:chartTrackingRefBased/>
  <w15:docId w15:val="{3CEB1E0B-F303-5D47-9B70-6D7D4939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A36A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by@tobychappel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bychappell/Library/Containers/com.microsoft.Word/Data/Library/Application%20Support/Microsoft/Office/16.0/DTS/en-US%7b5C0ABBA6-C876-6343-9AFB-BC078F2D11AD%7d/%7b3AE44273-0D88-EE4B-9D9A-335D5DC38AF9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85E99F37DCD04FA8FB4AA9BD6A7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5415-C237-134D-A33D-E1F82AB3102F}"/>
      </w:docPartPr>
      <w:docPartBody>
        <w:p w:rsidR="0019537E" w:rsidRDefault="00C21508">
          <w:pPr>
            <w:pStyle w:val="0785E99F37DCD04FA8FB4AA9BD6A7725"/>
          </w:pPr>
          <w:r>
            <w:t>Education</w:t>
          </w:r>
        </w:p>
      </w:docPartBody>
    </w:docPart>
    <w:docPart>
      <w:docPartPr>
        <w:name w:val="988B0EABC223EF468676393FABA7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8ACFF-9C08-B646-9EF1-71506CFBFF6B}"/>
      </w:docPartPr>
      <w:docPartBody>
        <w:p w:rsidR="0019537E" w:rsidRDefault="00C21508">
          <w:pPr>
            <w:pStyle w:val="988B0EABC223EF468676393FABA7E97C"/>
          </w:pPr>
          <w:r>
            <w:t>Experience</w:t>
          </w:r>
        </w:p>
      </w:docPartBody>
    </w:docPart>
    <w:docPart>
      <w:docPartPr>
        <w:name w:val="98943266975C274A85491A534D9B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0E0BA-2310-B447-82A7-AA23B141FA99}"/>
      </w:docPartPr>
      <w:docPartBody>
        <w:p w:rsidR="0019537E" w:rsidRDefault="00C21508">
          <w:pPr>
            <w:pStyle w:val="98943266975C274A85491A534D9BCE6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08"/>
    <w:rsid w:val="0019537E"/>
    <w:rsid w:val="00777A26"/>
    <w:rsid w:val="00C21508"/>
    <w:rsid w:val="00E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3BB9E79D37B4C8181AE400469F32D">
    <w:name w:val="E4B3BB9E79D37B4C8181AE400469F32D"/>
  </w:style>
  <w:style w:type="paragraph" w:customStyle="1" w:styleId="2FD2C6F5554F58479245BD3D0C1855A3">
    <w:name w:val="2FD2C6F5554F58479245BD3D0C1855A3"/>
  </w:style>
  <w:style w:type="paragraph" w:customStyle="1" w:styleId="A58701BE05EF76409EC00A4273604FC8">
    <w:name w:val="A58701BE05EF76409EC00A4273604FC8"/>
  </w:style>
  <w:style w:type="paragraph" w:customStyle="1" w:styleId="5B1BD07C0C77274DA8E46394EFF5FA85">
    <w:name w:val="5B1BD07C0C77274DA8E46394EFF5FA85"/>
  </w:style>
  <w:style w:type="paragraph" w:customStyle="1" w:styleId="0785E99F37DCD04FA8FB4AA9BD6A7725">
    <w:name w:val="0785E99F37DCD04FA8FB4AA9BD6A7725"/>
  </w:style>
  <w:style w:type="paragraph" w:customStyle="1" w:styleId="23B20BD59514FE45BBB7C302E8606FEA">
    <w:name w:val="23B20BD59514FE45BBB7C302E8606FEA"/>
  </w:style>
  <w:style w:type="paragraph" w:customStyle="1" w:styleId="5536872EA8224C40A8E4A14E4B41BF54">
    <w:name w:val="5536872EA8224C40A8E4A14E4B41BF54"/>
  </w:style>
  <w:style w:type="paragraph" w:customStyle="1" w:styleId="988B0EABC223EF468676393FABA7E97C">
    <w:name w:val="988B0EABC223EF468676393FABA7E97C"/>
  </w:style>
  <w:style w:type="paragraph" w:customStyle="1" w:styleId="C8AB573B90A8CD4490A332CE6CE3E247">
    <w:name w:val="C8AB573B90A8CD4490A332CE6CE3E247"/>
  </w:style>
  <w:style w:type="paragraph" w:customStyle="1" w:styleId="D5D00278FFCE5A4AB48AC85636BFF138">
    <w:name w:val="D5D00278FFCE5A4AB48AC85636BFF138"/>
  </w:style>
  <w:style w:type="paragraph" w:customStyle="1" w:styleId="451CC704194FF8468C235EDED259FBBD">
    <w:name w:val="451CC704194FF8468C235EDED259FBBD"/>
  </w:style>
  <w:style w:type="paragraph" w:customStyle="1" w:styleId="98943266975C274A85491A534D9BCE63">
    <w:name w:val="98943266975C274A85491A534D9BCE63"/>
  </w:style>
  <w:style w:type="paragraph" w:customStyle="1" w:styleId="F0FC61853925ED47832D6079929A0DF3">
    <w:name w:val="F0FC61853925ED47832D6079929A0DF3"/>
  </w:style>
  <w:style w:type="paragraph" w:customStyle="1" w:styleId="A1CFEB02766F7046B4785F8B58394ECB">
    <w:name w:val="A1CFEB02766F7046B4785F8B58394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{3AE44273-0D88-EE4B-9D9A-335D5DC38AF9}tf10002079.dotx</Template>
  <TotalTime>59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10</cp:revision>
  <dcterms:created xsi:type="dcterms:W3CDTF">2019-10-11T02:13:00Z</dcterms:created>
  <dcterms:modified xsi:type="dcterms:W3CDTF">2020-01-27T22:50:00Z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